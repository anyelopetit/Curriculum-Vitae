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4E" w:rsidRDefault="009554FA">
      <w:r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3A28915" wp14:editId="1D71D062">
                <wp:simplePos x="0" y="0"/>
                <wp:positionH relativeFrom="margin">
                  <wp:posOffset>3146961</wp:posOffset>
                </wp:positionH>
                <wp:positionV relativeFrom="paragraph">
                  <wp:posOffset>7707086</wp:posOffset>
                </wp:positionV>
                <wp:extent cx="3427276" cy="1175385"/>
                <wp:effectExtent l="0" t="0" r="0" b="57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276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Default="0042036A" w:rsidP="00093501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Coordinador de Desarrollo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Slice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54F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554FA" w:rsidRDefault="009554FA" w:rsidP="009554FA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Encargado de Desarrollo Back-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:rsidR="00385645" w:rsidRDefault="009554FA" w:rsidP="009554FA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Liderazgo de grupos de desarrollo</w:t>
                            </w:r>
                          </w:p>
                          <w:p w:rsidR="00385645" w:rsidRPr="00953C4A" w:rsidRDefault="00093501" w:rsidP="009554FA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Desarrollo y soporte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8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8pt;margin-top:606.85pt;width:269.85pt;height:92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" filled="f" stroked="f">
                <v:textbox>
                  <w:txbxContent>
                    <w:p w:rsidR="00385645" w:rsidRDefault="0042036A" w:rsidP="00093501">
                      <w:pPr>
                        <w:spacing w:after="60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Coordinador de Desarrollo en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Slice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54F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Group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</w:p>
                    <w:p w:rsidR="009554FA" w:rsidRDefault="009554FA" w:rsidP="009554FA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Encargado de Desarrollo Back-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:rsidR="00385645" w:rsidRDefault="009554FA" w:rsidP="009554FA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Liderazgo de grupos de desarrollo</w:t>
                      </w:r>
                    </w:p>
                    <w:p w:rsidR="00385645" w:rsidRPr="00953C4A" w:rsidRDefault="00093501" w:rsidP="009554FA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Desarrollo y soporte de aplicaciones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36A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EC57281" wp14:editId="27C6C0F1">
                <wp:simplePos x="0" y="0"/>
                <wp:positionH relativeFrom="page">
                  <wp:align>right</wp:align>
                </wp:positionH>
                <wp:positionV relativeFrom="paragraph">
                  <wp:posOffset>5616815</wp:posOffset>
                </wp:positionV>
                <wp:extent cx="3514725" cy="1175385"/>
                <wp:effectExtent l="0" t="0" r="0" b="571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Default="009554FA" w:rsidP="00093501">
                            <w:pPr>
                              <w:spacing w:after="60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Desarrollador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web en </w:t>
                            </w:r>
                            <w:proofErr w:type="spellStart"/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Slice</w:t>
                            </w:r>
                            <w:proofErr w:type="spellEnd"/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 w:rsidR="00C860D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860D3" w:rsidRDefault="008768D7" w:rsidP="0042036A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Diseño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de páginas web con HTML, CSS y JS</w:t>
                            </w:r>
                          </w:p>
                          <w:p w:rsidR="00A27777" w:rsidRDefault="008768D7" w:rsidP="0042036A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Desarrollo de aplicaciones web con Ruby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Rails</w:t>
                            </w:r>
                            <w:proofErr w:type="spellEnd"/>
                          </w:p>
                          <w:p w:rsidR="00A27777" w:rsidRPr="00953C4A" w:rsidRDefault="008768D7" w:rsidP="0042036A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Optimización de recursos con desarrollo ágil y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SCRUM</w:t>
                            </w:r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7281" id="_x0000_s1027" type="#_x0000_t202" style="position:absolute;margin-left:225.55pt;margin-top:442.25pt;width:276.75pt;height:92.5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" filled="f" stroked="f">
                <v:textbox>
                  <w:txbxContent>
                    <w:p w:rsidR="00C860D3" w:rsidRDefault="009554FA" w:rsidP="00093501">
                      <w:pPr>
                        <w:spacing w:after="60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Desarrollador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web en </w:t>
                      </w:r>
                      <w:proofErr w:type="spellStart"/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Slice</w:t>
                      </w:r>
                      <w:proofErr w:type="spellEnd"/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Group</w:t>
                      </w:r>
                      <w:proofErr w:type="spellEnd"/>
                      <w:r w:rsidR="00C860D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</w:p>
                    <w:p w:rsidR="00C860D3" w:rsidRDefault="008768D7" w:rsidP="0042036A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Diseño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de páginas web con HTML, CSS y JS</w:t>
                      </w:r>
                    </w:p>
                    <w:p w:rsidR="00A27777" w:rsidRDefault="008768D7" w:rsidP="0042036A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Desarrollo de aplicaciones web con Ruby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Rails</w:t>
                      </w:r>
                      <w:proofErr w:type="spellEnd"/>
                    </w:p>
                    <w:p w:rsidR="00A27777" w:rsidRPr="00953C4A" w:rsidRDefault="008768D7" w:rsidP="0042036A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Optimización de recursos con desarrollo ágil y 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SCRUM</w:t>
                      </w:r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2036A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BD97A1" wp14:editId="396ED70D">
                <wp:simplePos x="0" y="0"/>
                <wp:positionH relativeFrom="margin">
                  <wp:posOffset>-902970</wp:posOffset>
                </wp:positionH>
                <wp:positionV relativeFrom="paragraph">
                  <wp:posOffset>6459855</wp:posOffset>
                </wp:positionV>
                <wp:extent cx="3627755" cy="67627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42036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Ingeniería de Sistemas</w:t>
                            </w:r>
                          </w:p>
                          <w:p w:rsidR="00953C4A" w:rsidRPr="00C860D3" w:rsidRDefault="0042036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UNEFA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97A1" id="_x0000_s1028" type="#_x0000_t202" style="position:absolute;margin-left:-71.1pt;margin-top:508.65pt;width:285.65pt;height:5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" filled="f" stroked="f">
                <v:textbox>
                  <w:txbxContent>
                    <w:p w:rsidR="00953C4A" w:rsidRDefault="0042036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Ingeniería de Sistemas</w:t>
                      </w:r>
                    </w:p>
                    <w:p w:rsidR="00953C4A" w:rsidRPr="00C860D3" w:rsidRDefault="0042036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UNEFA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36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B86C7F" wp14:editId="61273F8B">
                <wp:simplePos x="0" y="0"/>
                <wp:positionH relativeFrom="margin">
                  <wp:posOffset>-902970</wp:posOffset>
                </wp:positionH>
                <wp:positionV relativeFrom="paragraph">
                  <wp:posOffset>5616575</wp:posOffset>
                </wp:positionV>
                <wp:extent cx="3627755" cy="1389380"/>
                <wp:effectExtent l="0" t="0" r="0" b="127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38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42036A" w:rsidP="00BA69E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Técnico Medio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en  Informática</w:t>
                            </w:r>
                            <w:proofErr w:type="gramEnd"/>
                          </w:p>
                          <w:p w:rsidR="00953C4A" w:rsidRPr="00C860D3" w:rsidRDefault="0042036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U. E. Padre Víctor Iriarte “Fe y Alegría”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6C7F" id="_x0000_s1029" type="#_x0000_t202" style="position:absolute;margin-left:-71.1pt;margin-top:442.25pt;width:285.65pt;height:10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" filled="f" stroked="f">
                <v:textbox>
                  <w:txbxContent>
                    <w:p w:rsidR="00953C4A" w:rsidRDefault="0042036A" w:rsidP="00BA69E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Técnico Medio 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en  Informática</w:t>
                      </w:r>
                      <w:proofErr w:type="gramEnd"/>
                    </w:p>
                    <w:p w:rsidR="00953C4A" w:rsidRPr="00C860D3" w:rsidRDefault="0042036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U. E. Padre Víctor Iriarte “Fe y Alegría”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8D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3A2264D" wp14:editId="4EA40F6B">
                <wp:simplePos x="0" y="0"/>
                <wp:positionH relativeFrom="margin">
                  <wp:align>right</wp:align>
                </wp:positionH>
                <wp:positionV relativeFrom="paragraph">
                  <wp:posOffset>2256155</wp:posOffset>
                </wp:positionV>
                <wp:extent cx="5735320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E046C6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Calle</w:t>
                            </w:r>
                            <w:r w:rsidR="008768D7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036A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Acueducto</w:t>
                            </w:r>
                            <w:r w:rsidR="008768D7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768D7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Caja de Agua</w:t>
                            </w:r>
                            <w:r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, Ciudad</w:t>
                            </w:r>
                            <w:r w:rsidR="008768D7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Punto Fijo</w:t>
                            </w:r>
                            <w:r w:rsidRPr="00E046C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, Estado</w:t>
                            </w:r>
                            <w:r w:rsidR="008768D7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 xml:space="preserve"> Falcón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2264D" id="_x0000_s1030" type="#_x0000_t202" style="position:absolute;margin-left:400.4pt;margin-top:177.65pt;width:451.6pt;height:110.6pt;z-index: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" filled="f" stroked="f">
                <v:textbox style="mso-fit-shape-to-text:t">
                  <w:txbxContent>
                    <w:p w:rsidR="00E046C6" w:rsidRPr="00E046C6" w:rsidRDefault="00E046C6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Calle</w:t>
                      </w:r>
                      <w:r w:rsidR="008768D7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42036A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Acueducto</w:t>
                      </w:r>
                      <w:r w:rsidR="008768D7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de</w:t>
                      </w:r>
                      <w:r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8768D7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Caja de Agua</w:t>
                      </w:r>
                      <w:r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, Ciudad</w:t>
                      </w:r>
                      <w:r w:rsidR="008768D7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Punto Fijo</w:t>
                      </w:r>
                      <w:r w:rsidRPr="00E046C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, Estado</w:t>
                      </w:r>
                      <w:r w:rsidR="008768D7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 xml:space="preserve"> Falcón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8D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C9B4348" wp14:editId="3B70C8F2">
                <wp:simplePos x="0" y="0"/>
                <wp:positionH relativeFrom="margin">
                  <wp:align>left</wp:align>
                </wp:positionH>
                <wp:positionV relativeFrom="paragraph">
                  <wp:posOffset>2564765</wp:posOffset>
                </wp:positionV>
                <wp:extent cx="5866130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Edad:   </w:t>
                            </w:r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21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Teléfono/celular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04143639602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E-mail:</w:t>
                            </w:r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anyelopetit@gmail.com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4348" id="_x0000_s1031" type="#_x0000_t202" style="position:absolute;margin-left:0;margin-top:201.95pt;width:461.9pt;height:24.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" filled="f" stroked="f">
                <v:textbox>
                  <w:txbxContent>
                    <w:p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Edad:   </w:t>
                      </w:r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21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Teléfono/celular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:  </w:t>
                      </w:r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04143639602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E-mail:</w:t>
                      </w:r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anyelopetit@gmail.com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8D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06F06599" wp14:editId="4F765D5F">
                <wp:simplePos x="0" y="0"/>
                <wp:positionH relativeFrom="margin">
                  <wp:posOffset>914400</wp:posOffset>
                </wp:positionH>
                <wp:positionV relativeFrom="paragraph">
                  <wp:posOffset>1519555</wp:posOffset>
                </wp:positionV>
                <wp:extent cx="389445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8768D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Anyelo Josué Petit Dávila</w:t>
                            </w:r>
                          </w:p>
                          <w:p w:rsidR="00983BF1" w:rsidRPr="00983BF1" w:rsidRDefault="008768D7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Ingeniero de Sistemas</w:t>
                            </w:r>
                            <w:r w:rsidR="00983BF1" w:rsidRPr="00983BF1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 xml:space="preserve"> /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Desarrollo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06599" id="_x0000_s1032" type="#_x0000_t202" style="position:absolute;margin-left:1in;margin-top:119.65pt;width:306.6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" stroked="f">
                <v:textbox style="mso-fit-shape-to-text:t">
                  <w:txbxContent>
                    <w:p w:rsidR="00983BF1" w:rsidRDefault="008768D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Anyelo Josué Petit Dávila</w:t>
                      </w:r>
                    </w:p>
                    <w:p w:rsidR="00983BF1" w:rsidRPr="00983BF1" w:rsidRDefault="008768D7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Ingeniero de Sistemas</w:t>
                      </w:r>
                      <w:r w:rsidR="00983BF1" w:rsidRPr="00983BF1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 xml:space="preserve"> / </w:t>
                      </w: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Desarrollo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C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C48E5D4" wp14:editId="73A5E582">
                <wp:simplePos x="0" y="0"/>
                <wp:positionH relativeFrom="column">
                  <wp:posOffset>-914400</wp:posOffset>
                </wp:positionH>
                <wp:positionV relativeFrom="paragraph">
                  <wp:posOffset>7177177</wp:posOffset>
                </wp:positionV>
                <wp:extent cx="3783506" cy="412439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506" cy="412439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501" w:rsidRPr="00EC1BC7" w:rsidRDefault="00093501" w:rsidP="000935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HABILIDADES</w:t>
                              </w:r>
                            </w:p>
                            <w:p w:rsidR="00093501" w:rsidRDefault="00093501" w:rsidP="000935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8E5D4" id="Group 4" o:spid="_x0000_s1033" style="position:absolute;margin-left:-1in;margin-top:565.15pt;width:297.9pt;height:32.5pt;z-index:251694080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">
                <v:roundrect id="Rectángulo redondeado 259" o:spid="_x0000_s1034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35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36" style="position:absolute;left:4485;width:29058;height:3613;rotation:180;visibility:visible;mso-wrap-style:square;v-text-anchor:middle" coordsize="2905760,361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093501" w:rsidRPr="00EC1BC7" w:rsidRDefault="00093501" w:rsidP="000935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HABILIDADES</w:t>
                        </w:r>
                      </w:p>
                      <w:p w:rsidR="00093501" w:rsidRDefault="00093501" w:rsidP="0009350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5FC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E629F3E" wp14:editId="6883E078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AFC38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3C0589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647385B" wp14:editId="1549CFF5">
                <wp:simplePos x="0" y="0"/>
                <wp:positionH relativeFrom="margin">
                  <wp:posOffset>677545</wp:posOffset>
                </wp:positionH>
                <wp:positionV relativeFrom="paragraph">
                  <wp:posOffset>7614285</wp:posOffset>
                </wp:positionV>
                <wp:extent cx="1828800" cy="314960"/>
                <wp:effectExtent l="0" t="0" r="0" b="0"/>
                <wp:wrapSquare wrapText="bothSides"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89" w:rsidRPr="00C860D3" w:rsidRDefault="003C0589" w:rsidP="003C058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385B" id="_x0000_s1037" type="#_x0000_t202" style="position:absolute;margin-left:53.35pt;margin-top:599.55pt;width:2in;height:24.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" filled="f" stroked="f">
                <v:textbox>
                  <w:txbxContent>
                    <w:p w:rsidR="003C0589" w:rsidRPr="00C860D3" w:rsidRDefault="003C0589" w:rsidP="003C058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589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BBB95C3" wp14:editId="766D36AC">
                <wp:simplePos x="0" y="0"/>
                <wp:positionH relativeFrom="column">
                  <wp:posOffset>791257</wp:posOffset>
                </wp:positionH>
                <wp:positionV relativeFrom="paragraph">
                  <wp:posOffset>7888993</wp:posOffset>
                </wp:positionV>
                <wp:extent cx="1417534" cy="45719"/>
                <wp:effectExtent l="0" t="0" r="11430" b="3111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534" cy="45719"/>
                          <a:chOff x="-10480" y="0"/>
                          <a:chExt cx="1417534" cy="133350"/>
                        </a:xfrm>
                      </wpg:grpSpPr>
                      <wps:wsp>
                        <wps:cNvPr id="303" name="Conector recto 303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304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305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ector recto 308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ector recto 309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B51E2" id="Grupo 310" o:spid="_x0000_s1026" style="position:absolute;margin-left:62.3pt;margin-top:621.2pt;width:111.6pt;height:3.6pt;z-index:251773952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">
                <v:line id="Conector recto 303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" strokecolor="#4b7f83" strokeweight=".5pt">
                  <v:stroke joinstyle="miter"/>
                </v:line>
                <v:line id="Conector recto 304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x+xAAAANwAAAAPAAAAZHJzL2Rvd25yZXYueG1sRI/BasMw&#10;EETvgf6D2EIuoZGSh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GGbPH7EAAAA3AAAAA8A&#10;AAAAAAAAAAAAAAAABwIAAGRycy9kb3ducmV2LnhtbFBLBQYAAAAAAwADALcAAAD4AgAAAAA=&#10;" strokecolor="#4b7f83" strokeweight=".5pt">
                  <v:stroke joinstyle="miter"/>
                </v:line>
                <v:line id="Conector recto 305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5nlxAAAANwAAAAPAAAAZHJzL2Rvd25yZXYueG1sRI/BasMw&#10;EETvgf6D2EIuoZGSk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A7XmeXEAAAA3AAAAA8A&#10;AAAAAAAAAAAAAAAABwIAAGRycy9kb3ducmV2LnhtbFBLBQYAAAAAAwADALcAAAD4AgAAAAA=&#10;" strokecolor="#4b7f83" strokeweight=".5pt">
                  <v:stroke joinstyle="miter"/>
                </v:line>
                <v:line id="Conector recto 306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" strokecolor="#4b7f83" strokeweight=".5pt">
                  <v:stroke joinstyle="miter"/>
                </v:line>
                <v:line id="Conector recto 307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" strokecolor="#4b7f83" strokeweight=".5pt">
                  <v:stroke joinstyle="miter"/>
                </v:line>
                <v:line id="Conector recto 308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" strokecolor="#4b7f83" strokeweight=".5pt">
                  <v:stroke joinstyle="miter"/>
                </v:line>
                <v:line id="Conector recto 309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" strokecolor="#4b7f83" strokeweight=".5pt">
                  <v:stroke joinstyle="miter"/>
                </v:line>
              </v:group>
            </w:pict>
          </mc:Fallback>
        </mc:AlternateContent>
      </w:r>
      <w:r w:rsidR="003C0589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6D766B5" wp14:editId="208C2245">
                <wp:simplePos x="0" y="0"/>
                <wp:positionH relativeFrom="margin">
                  <wp:posOffset>-558601</wp:posOffset>
                </wp:positionH>
                <wp:positionV relativeFrom="paragraph">
                  <wp:posOffset>7923614</wp:posOffset>
                </wp:positionV>
                <wp:extent cx="1231060" cy="129603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060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35" w:rsidRPr="00BB0535" w:rsidRDefault="008768D7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Español</w:t>
                            </w:r>
                            <w:r w:rsidR="00BB0535"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B0535" w:rsidRPr="00BB0535" w:rsidRDefault="008768D7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Inglés</w:t>
                            </w:r>
                            <w:r w:rsidR="00BB0535"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B0535" w:rsidRPr="00BB0535" w:rsidRDefault="008768D7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Ruby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Rails</w:t>
                            </w:r>
                            <w:proofErr w:type="spellEnd"/>
                            <w:r w:rsidR="00BB0535"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B0535" w:rsidRPr="00BB0535" w:rsidRDefault="008768D7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JavaScript</w:t>
                            </w:r>
                            <w:r w:rsidR="00BB0535" w:rsidRPr="00BB0535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B0535" w:rsidRPr="00953C4A" w:rsidRDefault="00BB0535" w:rsidP="00BB0535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66B5" id="_x0000_s1038" type="#_x0000_t202" style="position:absolute;margin-left:-44pt;margin-top:623.9pt;width:96.95pt;height:102.0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" filled="f" stroked="f">
                <v:textbox>
                  <w:txbxContent>
                    <w:p w:rsidR="00BB0535" w:rsidRPr="00BB0535" w:rsidRDefault="008768D7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Español</w:t>
                      </w:r>
                      <w:r w:rsidR="00BB0535"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B0535" w:rsidRPr="00BB0535" w:rsidRDefault="008768D7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Inglés</w:t>
                      </w:r>
                      <w:r w:rsidR="00BB0535"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B0535" w:rsidRPr="00BB0535" w:rsidRDefault="008768D7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Ruby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on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Rails</w:t>
                      </w:r>
                      <w:proofErr w:type="spellEnd"/>
                      <w:r w:rsidR="00BB0535"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B0535" w:rsidRPr="00BB0535" w:rsidRDefault="008768D7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JavaScript</w:t>
                      </w:r>
                      <w:r w:rsidR="00BB0535" w:rsidRPr="00BB0535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:</w:t>
                      </w:r>
                    </w:p>
                    <w:p w:rsidR="00BB0535" w:rsidRPr="00953C4A" w:rsidRDefault="00BB0535" w:rsidP="00BB0535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589" w:rsidRPr="00385645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0B75DA" wp14:editId="41B4FC4B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EB5F6" id="Grupo 291" o:spid="_x0000_s1026" style="position:absolute;margin-left:225.75pt;margin-top:631.55pt;width:17.35pt;height:37.8pt;z-index:251756544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JbxQAAANwAAAAPAAAAZHJzL2Rvd25yZXYueG1sRI9BawIx&#10;FITvBf9DeEJvNasF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DIf/JbxQAAANwAAAAP&#10;AAAAAAAAAAAAAAAAAAcCAABkcnMvZG93bnJldi54bWxQSwUGAAAAAAMAAwC3AAAA+QIAAAAA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ovxQAAANwAAAAPAAAAZHJzL2Rvd25yZXYueG1sRI9BawIx&#10;FITvBf9DeEJvNasU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BHlmovxQAAANwAAAAP&#10;AAAAAAAAAAAAAAAAAAcCAABkcnMvZG93bnJldi54bWxQSwUGAAAAAAMAAwC3AAAA+QIAAAAA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3C058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3FA9C1" wp14:editId="40602928">
                <wp:simplePos x="0" y="0"/>
                <wp:positionH relativeFrom="column">
                  <wp:posOffset>791110</wp:posOffset>
                </wp:positionH>
                <wp:positionV relativeFrom="paragraph">
                  <wp:posOffset>7911101</wp:posOffset>
                </wp:positionV>
                <wp:extent cx="1417834" cy="0"/>
                <wp:effectExtent l="0" t="0" r="3048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E6CB6" id="Conector recto 30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622.9pt" to="173.9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" strokecolor="#4b7f83" strokeweight=".5pt">
                <v:stroke joinstyle="miter"/>
              </v:line>
            </w:pict>
          </mc:Fallback>
        </mc:AlternateContent>
      </w:r>
      <w:r w:rsidR="001E642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17A76B" wp14:editId="5A7E7D13">
                <wp:simplePos x="0" y="0"/>
                <wp:positionH relativeFrom="column">
                  <wp:posOffset>3008530</wp:posOffset>
                </wp:positionH>
                <wp:positionV relativeFrom="paragraph">
                  <wp:posOffset>7262495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805A9" id="Conector recto 2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571.85pt" to="501.4pt,5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1E642F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912D80" wp14:editId="798B5B0B">
                <wp:simplePos x="0" y="0"/>
                <wp:positionH relativeFrom="page">
                  <wp:posOffset>3912349</wp:posOffset>
                </wp:positionH>
                <wp:positionV relativeFrom="paragraph">
                  <wp:posOffset>6475730</wp:posOffset>
                </wp:positionV>
                <wp:extent cx="3281045" cy="698500"/>
                <wp:effectExtent l="0" t="0" r="0" b="63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052" w:rsidRPr="00653052" w:rsidRDefault="00653052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653052" w:rsidRPr="00653052" w:rsidRDefault="008768D7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 xml:space="preserve">Reclutar a un grupo de desarrolladores para </w:t>
                            </w:r>
                          </w:p>
                          <w:p w:rsidR="00653052" w:rsidRPr="00653052" w:rsidRDefault="008768D7" w:rsidP="0065305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  <w:t>Instruirlos en el entorno de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2D80" id="_x0000_s1039" type="#_x0000_t202" style="position:absolute;margin-left:308.05pt;margin-top:509.9pt;width:258.35pt;height: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" filled="f" stroked="f">
                <v:textbox>
                  <w:txbxContent>
                    <w:p w:rsidR="00653052" w:rsidRPr="00653052" w:rsidRDefault="00653052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653052" w:rsidRPr="00653052" w:rsidRDefault="008768D7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</w:rPr>
                        <w:t xml:space="preserve">Reclutar a un grupo de desarrolladores para </w:t>
                      </w:r>
                    </w:p>
                    <w:p w:rsidR="00653052" w:rsidRPr="00653052" w:rsidRDefault="008768D7" w:rsidP="0065305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  <w:t>Instruirlos en el entorno de desarrollo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642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30A323" wp14:editId="4EEF7684">
                <wp:simplePos x="0" y="0"/>
                <wp:positionH relativeFrom="column">
                  <wp:posOffset>3061335</wp:posOffset>
                </wp:positionH>
                <wp:positionV relativeFrom="paragraph">
                  <wp:posOffset>6521450</wp:posOffset>
                </wp:positionV>
                <wp:extent cx="3167380" cy="595630"/>
                <wp:effectExtent l="0" t="0" r="0" b="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94A7C" id="Rectángulo 216" o:spid="_x0000_s1026" style="position:absolute;margin-left:241.05pt;margin-top:513.5pt;width:249.4pt;height:4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" fillcolor="#dadada" stroked="f" strokeweight="1pt"/>
            </w:pict>
          </mc:Fallback>
        </mc:AlternateContent>
      </w:r>
      <w:r w:rsidR="00385645"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540CB4" wp14:editId="5D782BB5">
                <wp:simplePos x="0" y="0"/>
                <wp:positionH relativeFrom="margin">
                  <wp:posOffset>3235960</wp:posOffset>
                </wp:positionH>
                <wp:positionV relativeFrom="paragraph">
                  <wp:posOffset>7407275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38564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 enero de </w:t>
                            </w:r>
                            <w:r w:rsidR="0042036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 la </w:t>
                            </w:r>
                            <w:r w:rsidR="0042036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40CB4" id="_x0000_s1040" type="#_x0000_t202" style="position:absolute;margin-left:254.8pt;margin-top:583.25pt;width:226.8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" filled="f" stroked="f">
                <v:textbox style="mso-fit-shape-to-text:t">
                  <w:txbxContent>
                    <w:p w:rsidR="00385645" w:rsidRPr="00953C4A" w:rsidRDefault="0038564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 enero de </w:t>
                      </w:r>
                      <w:r w:rsidR="0042036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a la </w:t>
                      </w:r>
                      <w:r w:rsidR="0042036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Actualidad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631A22F" wp14:editId="1927C057">
                <wp:simplePos x="0" y="0"/>
                <wp:positionH relativeFrom="page">
                  <wp:posOffset>3904094</wp:posOffset>
                </wp:positionH>
                <wp:positionV relativeFrom="paragraph">
                  <wp:posOffset>8578215</wp:posOffset>
                </wp:positionV>
                <wp:extent cx="3281045" cy="698500"/>
                <wp:effectExtent l="0" t="0" r="0" b="635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653052" w:rsidRDefault="0038564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AD5FC0" w:rsidRPr="00653052" w:rsidRDefault="00093501" w:rsidP="00AD5FC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>Coordinar un equipo de desarrolladores back-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 xml:space="preserve"> en entorno Ruby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>Rails</w:t>
                            </w:r>
                            <w:proofErr w:type="spellEnd"/>
                          </w:p>
                          <w:p w:rsidR="00385645" w:rsidRPr="00653052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A22F" id="_x0000_s1041" type="#_x0000_t202" style="position:absolute;margin-left:307.4pt;margin-top:675.45pt;width:258.35pt;height: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" filled="f" stroked="f">
                <v:textbox>
                  <w:txbxContent>
                    <w:p w:rsidR="00385645" w:rsidRPr="00653052" w:rsidRDefault="0038564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AD5FC0" w:rsidRPr="00653052" w:rsidRDefault="00093501" w:rsidP="00AD5FC0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</w:rPr>
                        <w:t>Coordinar un equipo de desarrolladores back-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C4C4C"/>
                        </w:rPr>
                        <w:t>end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C4C4C"/>
                        </w:rPr>
                        <w:t xml:space="preserve"> en entorno Ruby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C4C4C"/>
                        </w:rPr>
                        <w:t>on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4C4C4C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4C4C4C"/>
                        </w:rPr>
                        <w:t>Rails</w:t>
                      </w:r>
                      <w:proofErr w:type="spellEnd"/>
                    </w:p>
                    <w:p w:rsidR="00385645" w:rsidRPr="00653052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85645" w:rsidRPr="0038564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0A8639" wp14:editId="1FCC1086">
                <wp:simplePos x="0" y="0"/>
                <wp:positionH relativeFrom="column">
                  <wp:posOffset>3235960</wp:posOffset>
                </wp:positionH>
                <wp:positionV relativeFrom="paragraph">
                  <wp:posOffset>7411720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AA34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4.8pt;margin-top:583.6pt;width:227.7pt;height:20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2A2BA05" wp14:editId="67C74DBF">
                <wp:simplePos x="0" y="0"/>
                <wp:positionH relativeFrom="margin">
                  <wp:posOffset>3235960</wp:posOffset>
                </wp:positionH>
                <wp:positionV relativeFrom="paragraph">
                  <wp:posOffset>5352415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8768D7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enero</w:t>
                            </w:r>
                            <w:r w:rsidR="0038564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2015 a diciembre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BA05" id="_x0000_s1042" type="#_x0000_t202" style="position:absolute;margin-left:254.8pt;margin-top:421.45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" filled="f" stroked="f">
                <v:textbox style="mso-fit-shape-to-text:t">
                  <w:txbxContent>
                    <w:p w:rsidR="00385645" w:rsidRPr="00953C4A" w:rsidRDefault="008768D7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enero</w:t>
                      </w:r>
                      <w:r w:rsidR="0038564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2015 a diciembre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FE8302" wp14:editId="35F4CFC6">
                <wp:simplePos x="0" y="0"/>
                <wp:positionH relativeFrom="column">
                  <wp:posOffset>3049905</wp:posOffset>
                </wp:positionH>
                <wp:positionV relativeFrom="paragraph">
                  <wp:posOffset>8616950</wp:posOffset>
                </wp:positionV>
                <wp:extent cx="3167380" cy="595630"/>
                <wp:effectExtent l="0" t="0" r="0" b="0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3DD4" id="Rectángulo 298" o:spid="_x0000_s1026" style="position:absolute;margin-left:240.15pt;margin-top:678.5pt;width:249.4pt;height:46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" fillcolor="#dadada" stroked="f" strokeweight="1pt"/>
            </w:pict>
          </mc:Fallback>
        </mc:AlternateContent>
      </w:r>
      <w:r w:rsidR="0038564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3B5ED" wp14:editId="53F6F427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1EB9" id="Proceso alternativo 222" o:spid="_x0000_s1026" type="#_x0000_t176" style="position:absolute;margin-left:254.9pt;margin-top:422.85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40158B4" wp14:editId="02B4D7BF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44046" id="Grupo 223" o:spid="_x0000_s1026" style="position:absolute;margin-left:225.85pt;margin-top:470.8pt;width:17.35pt;height:37.8pt;z-index:25174323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VOxAAAANwAAAAPAAAAZHJzL2Rvd25yZXYueG1sRI9BawIx&#10;FITvhf6H8Aq91awW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MW6FU7EAAAA3AAAAA8A&#10;AAAAAAAAAAAAAAAABwIAAGRycy9kb3ducmV2LnhtbFBLBQYAAAAAAwADALcAAAD4Ag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06xAAAANwAAAAPAAAAZHJzL2Rvd25yZXYueG1sRI9BawIx&#10;FITvhf6H8Aq91axS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EpTjTrEAAAA3AAAAA8A&#10;AAAAAAAAAAAAAAAABwIAAGRycy9kb3ducmV2LnhtbFBLBQYAAAAAAwADALcAAAD4Ag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ihxAAAANwAAAAPAAAAZHJzL2Rvd25yZXYueG1sRI9BawIx&#10;FITvhf6H8Aq91axCRV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CUfKKH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A27777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E4B4B2" wp14:editId="76F4CDA7">
                <wp:simplePos x="0" y="0"/>
                <wp:positionH relativeFrom="margin">
                  <wp:posOffset>468107</wp:posOffset>
                </wp:positionH>
                <wp:positionV relativeFrom="paragraph">
                  <wp:posOffset>5335270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8768D7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2012</w:t>
                            </w:r>
                            <w:r w:rsidR="00953C4A"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4B4B2" id="_x0000_s1043" type="#_x0000_t202" style="position:absolute;margin-left:36.85pt;margin-top:420.1pt;width:82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8768D7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2012</w:t>
                      </w:r>
                      <w:r w:rsidR="00953C4A"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27A54" wp14:editId="309BA954">
                <wp:simplePos x="0" y="0"/>
                <wp:positionH relativeFrom="column">
                  <wp:posOffset>476250</wp:posOffset>
                </wp:positionH>
                <wp:positionV relativeFrom="paragraph">
                  <wp:posOffset>5356860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02F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7.5pt;margin-top:421.8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" fillcolor="#6cc6c9" stroked="f" strokeweight="1pt"/>
            </w:pict>
          </mc:Fallback>
        </mc:AlternateContent>
      </w:r>
      <w:r w:rsidR="00C860D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EBBD9EC" wp14:editId="67A42DD7">
                <wp:simplePos x="0" y="0"/>
                <wp:positionH relativeFrom="column">
                  <wp:posOffset>483982</wp:posOffset>
                </wp:positionH>
                <wp:positionV relativeFrom="paragraph">
                  <wp:posOffset>6198870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65B4" id="Terminador 256" o:spid="_x0000_s1026" type="#_x0000_t116" style="position:absolute;margin-left:38.1pt;margin-top:488.1pt;width:78.85pt;height:20.65pt;z-index:251639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BJS78X3gAAAAsBAAAPAAAAZHJzL2Rv&#10;d25yZXYueG1sTI/BTsMwDIbvSLxDZCRuLG0n1rVrOiEkOHFhA+2aNVlTkTglybry9hgucLPlT7+/&#10;v9nOzrJJhzh4FJAvMmAaO68G7AW87Z/u1sBikqik9agFfOkI2/b6qpG18hd81dMu9YxCMNZSgElp&#10;rDmPndFOxoUfNdLt5IOTidbQcxXkhcKd5UWWrbiTA9IHI0f9aHT3sTs7AfI55IX9fEmHbl2+V2k0&#10;h/1khLi9mR82wJKe0x8MP/qkDi05Hf0ZVWRWQLkqiBRQ/Q4EFMtlBexIZJaX98Dbhv/v0H4D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SUu/F94AAAALAQAADwAAAAAAAAAAAAAAAAD7&#10;BAAAZHJzL2Rvd25yZXYueG1sUEsFBgAAAAAEAAQA8wAAAAYGAAAAAA==&#10;" fillcolor="#6cc6c9" stroked="f" strokeweight="1pt"/>
            </w:pict>
          </mc:Fallback>
        </mc:AlternateContent>
      </w:r>
      <w:r w:rsidR="00C860D3" w:rsidRPr="00953C4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7F7BA8" wp14:editId="55B79ABF">
                <wp:simplePos x="0" y="0"/>
                <wp:positionH relativeFrom="margin">
                  <wp:posOffset>451485</wp:posOffset>
                </wp:positionH>
                <wp:positionV relativeFrom="paragraph">
                  <wp:posOffset>6177280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42036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2014</w:t>
                            </w:r>
                            <w:r w:rsidR="00953C4A" w:rsidRPr="00953C4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F7BA8" id="_x0000_s1044" type="#_x0000_t202" style="position:absolute;margin-left:35.55pt;margin-top:486.4pt;width:82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42036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2014</w:t>
                      </w:r>
                      <w:r w:rsidR="00953C4A" w:rsidRPr="00953C4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9172BC" wp14:editId="1DEB4AF9">
                <wp:simplePos x="0" y="0"/>
                <wp:positionH relativeFrom="margin">
                  <wp:posOffset>-231140</wp:posOffset>
                </wp:positionH>
                <wp:positionV relativeFrom="paragraph">
                  <wp:posOffset>2898663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AD5FC0" w:rsidRDefault="00AD5FC0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linkedin.com/</w:t>
                            </w:r>
                            <w:proofErr w:type="spellStart"/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anyelopetit</w:t>
                            </w:r>
                            <w:proofErr w:type="spellEnd"/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T</w:t>
                            </w:r>
                            <w:r w:rsidR="009B749D" w:rsidRP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witter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@</w:t>
                            </w:r>
                            <w:proofErr w:type="spellStart"/>
                            <w:r w:rsidR="008768D7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anyelopetit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72BC" id="_x0000_s1045" type="#_x0000_t202" style="position:absolute;margin-left:-18.2pt;margin-top:228.2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" filled="f" stroked="f">
                <v:textbox>
                  <w:txbxContent>
                    <w:p w:rsidR="009B749D" w:rsidRPr="00AD5FC0" w:rsidRDefault="00AD5FC0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LinkedIn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linkedin.com/</w:t>
                      </w:r>
                      <w:proofErr w:type="spellStart"/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anyelopetit</w:t>
                      </w:r>
                      <w:proofErr w:type="spellEnd"/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         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T</w:t>
                      </w:r>
                      <w:r w:rsidR="009B749D" w:rsidRP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witter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@</w:t>
                      </w:r>
                      <w:proofErr w:type="spellStart"/>
                      <w:r w:rsidR="008768D7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anyelopetit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D0"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7C851334" wp14:editId="183EB744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96B78" wp14:editId="396CA42D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7F7B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7234DC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7E31410" wp14:editId="7D8568C0">
                <wp:simplePos x="0" y="0"/>
                <wp:positionH relativeFrom="column">
                  <wp:posOffset>902335</wp:posOffset>
                </wp:positionH>
                <wp:positionV relativeFrom="paragraph">
                  <wp:posOffset>8045450</wp:posOffset>
                </wp:positionV>
                <wp:extent cx="1125220" cy="150495"/>
                <wp:effectExtent l="19050" t="19050" r="17780" b="2095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67" name="Elipse 26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ipse 26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ipse 26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Elipse 27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Elipse 27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>
                              <a:alpha val="98824"/>
                            </a:srgbClr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8A3B" id="Grupo 272" o:spid="_x0000_s1026" style="position:absolute;margin-left:71.05pt;margin-top:633.5pt;width:88.6pt;height:11.85pt;z-index:251714560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">
                <v:oval id="Elipse 26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" fillcolor="#4b7f83" strokecolor="#4b7f83" strokeweight="2.25pt">
                  <v:stroke joinstyle="miter"/>
                </v:oval>
                <v:oval id="Elipse 268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" fillcolor="#4b7f83" strokecolor="#4b7f83" strokeweight="2.25pt">
                  <v:stroke joinstyle="miter"/>
                </v:oval>
                <v:oval id="Elipse 269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" fillcolor="#4b7f83" strokecolor="#4b7f83" strokeweight="2.25pt">
                  <v:stroke joinstyle="miter"/>
                </v:oval>
                <v:oval id="Elipse 270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" fillcolor="#4b7f83" strokecolor="#4b7f83" strokeweight="2.25pt">
                  <v:stroke joinstyle="miter"/>
                </v:oval>
                <v:oval id="Elipse 271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" fillcolor="#4b7f83" strokecolor="#4b7f83" strokeweight="2.25pt">
                  <v:fill opacity="64764f"/>
                  <v:stroke joinstyle="miter"/>
                </v:oval>
              </v:group>
            </w:pict>
          </mc:Fallback>
        </mc:AlternateContent>
      </w:r>
      <w:r w:rsidR="007234DC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107DC6" wp14:editId="4DB5B752">
                <wp:simplePos x="0" y="0"/>
                <wp:positionH relativeFrom="column">
                  <wp:posOffset>902335</wp:posOffset>
                </wp:positionH>
                <wp:positionV relativeFrom="paragraph">
                  <wp:posOffset>8330565</wp:posOffset>
                </wp:positionV>
                <wp:extent cx="1125220" cy="150495"/>
                <wp:effectExtent l="19050" t="19050" r="17780" b="20955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74" name="Elipse 27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Elipse 27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ipse 27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Elipse 277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ipse 278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27EBE" id="Grupo 273" o:spid="_x0000_s1026" style="position:absolute;margin-left:71.05pt;margin-top:655.95pt;width:88.6pt;height:11.85pt;z-index:251716608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">
                <v:oval id="Elipse 274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" fillcolor="#4b7f83" strokecolor="#4b7f83" strokeweight="2.25pt">
                  <v:stroke joinstyle="miter"/>
                </v:oval>
                <v:oval id="Elipse 27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" fillcolor="#4b7f83" strokecolor="#4b7f83" strokeweight="2.25pt">
                  <v:stroke joinstyle="miter"/>
                </v:oval>
                <v:oval id="Elipse 27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" fillcolor="#4b7f83" strokecolor="#4b7f83" strokeweight="2.25pt">
                  <v:stroke joinstyle="miter"/>
                </v:oval>
                <v:oval id="Elipse 277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" filled="f" strokecolor="#4b7f83" strokeweight="2.25pt">
                  <v:stroke joinstyle="miter"/>
                </v:oval>
                <v:oval id="Elipse 278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" filled="f" strokecolor="#4b7f83" strokeweight="2.25pt">
                  <v:stroke joinstyle="miter"/>
                </v:oval>
              </v:group>
            </w:pict>
          </mc:Fallback>
        </mc:AlternateContent>
      </w:r>
      <w:r w:rsidR="007234DC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F46ACF1" wp14:editId="65657676">
                <wp:simplePos x="0" y="0"/>
                <wp:positionH relativeFrom="column">
                  <wp:posOffset>902335</wp:posOffset>
                </wp:positionH>
                <wp:positionV relativeFrom="paragraph">
                  <wp:posOffset>8615680</wp:posOffset>
                </wp:positionV>
                <wp:extent cx="1125220" cy="150495"/>
                <wp:effectExtent l="19050" t="19050" r="17780" b="20955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80" name="Elipse 28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ipse 28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ipse 28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528B0" id="Grupo 279" o:spid="_x0000_s1026" style="position:absolute;margin-left:71.05pt;margin-top:678.4pt;width:88.6pt;height:11.85pt;z-index:25171865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">
                <v:oval id="Elipse 28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" fillcolor="#4b7f83" strokecolor="#4b7f83" strokeweight="2.25pt">
                  <v:stroke joinstyle="miter"/>
                </v:oval>
                <v:oval id="Elipse 28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" fillcolor="#4b7f83" strokecolor="#4b7f83" strokeweight="2.25pt">
                  <v:stroke joinstyle="miter"/>
                </v:oval>
                <v:oval id="Elipse 28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" fillcolor="#4b7f83" strokecolor="#4b7f83" strokeweight="2.25pt">
                  <v:stroke joinstyle="miter"/>
                </v:oval>
                <v:oval id="Elipse 28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" fillcolor="#4b7f83" strokecolor="#4b7f83" strokeweight="2.25pt">
                  <v:stroke joinstyle="miter"/>
                </v:oval>
                <v:oval id="Elipse 28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" filled="f" strokecolor="#4b7f83" strokeweight="2.25pt">
                  <v:stroke joinstyle="miter"/>
                </v:oval>
              </v:group>
            </w:pict>
          </mc:Fallback>
        </mc:AlternateContent>
      </w:r>
      <w:r w:rsidR="007234DC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07E6FB4" wp14:editId="0D8FEFE9">
                <wp:simplePos x="0" y="0"/>
                <wp:positionH relativeFrom="column">
                  <wp:posOffset>902335</wp:posOffset>
                </wp:positionH>
                <wp:positionV relativeFrom="paragraph">
                  <wp:posOffset>8900907</wp:posOffset>
                </wp:positionV>
                <wp:extent cx="1125220" cy="150495"/>
                <wp:effectExtent l="19050" t="19050" r="17780" b="20955"/>
                <wp:wrapNone/>
                <wp:docPr id="286" name="Grupo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87" name="Elipse 28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ipse 19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e 19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ipse 19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D56D" id="Grupo 286" o:spid="_x0000_s1026" style="position:absolute;margin-left:71.05pt;margin-top:700.85pt;width:88.6pt;height:11.85pt;z-index:25172070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">
                <v:oval id="Elipse 28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" fillcolor="#4b7f83" strokecolor="#4b7f83" strokeweight="2.25pt">
                  <v:stroke joinstyle="miter"/>
                </v:oval>
                <v:oval id="Elipse 19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" fillcolor="#4b7f83" strokecolor="#4b7f83" strokeweight="2.25pt">
                  <v:stroke joinstyle="miter"/>
                </v:oval>
                <v:oval id="Elipse 19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" fillcolor="#4b7f83" strokecolor="#4b7f83" strokeweight="2.25pt">
                  <v:stroke joinstyle="miter"/>
                </v:oval>
                <v:oval id="Elipse 19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dgxAAAANwAAAAPAAAAZHJzL2Rvd25yZXYueG1sRE9La8JA&#10;EL4L/Q/LFHrTTUsR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OJxV2DEAAAA3AAAAA8A&#10;AAAAAAAAAAAAAAAABwIAAGRycy9kb3ducmV2LnhtbFBLBQYAAAAAAwADALcAAAD4AgAAAAA=&#10;" filled="f" strokecolor="#4b7f83" strokeweight="2.25pt">
                  <v:stroke joinstyle="miter"/>
                </v:oval>
                <v:oval id="Elipse 19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L7xAAAANwAAAAPAAAAZHJzL2Rvd25yZXYueG1sRE9La8JA&#10;EL4L/Q/LFHrTTQsV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I098vvEAAAA3AAAAA8A&#10;AAAAAAAAAAAAAAAABwIAAGRycy9kb3ducmV2LnhtbFBLBQYAAAAAAwADALcAAAD4AgAAAAA=&#10;" filled="f" strokecolor="#4b7f83" strokeweight="2.25pt">
                  <v:stroke joinstyle="miter"/>
                </v:oval>
              </v:group>
            </w:pict>
          </mc:Fallback>
        </mc:AlternateContent>
      </w:r>
      <w:r w:rsidR="001468F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374DE" wp14:editId="47D748F8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B5B97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72BDC" wp14:editId="78FA619F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958E44" id="Grupo 9" o:spid="_x0000_s1026" style="position:absolute;margin-left:-34.8pt;margin-top:178pt;width:518.25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  <w:r w:rsidR="001468FC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8014A3" wp14:editId="24A47F11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014A3" id="_x0000_s1046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BH8LxpFwIAAAQ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B7E73" wp14:editId="2F1EE25C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42442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1468FC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353B70" wp14:editId="53362AA0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53B70" id="_x0000_s1047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E2E64" wp14:editId="1B168C3F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22D4C0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1468FC" w:rsidRPr="006F118F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B0EFF2A" wp14:editId="195FC387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093501" w:rsidRDefault="00093501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  <w:szCs w:val="20"/>
                              </w:rPr>
                            </w:pPr>
                            <w:r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C</w:t>
                            </w:r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oordinador de desarrollo back-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end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en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Slice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Group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c.a.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 Desarrollador Web con más de 2 años de experiencia, con conocimientos en Front-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end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utilizando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frameworks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patrones de diseño como Bootstrap o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Materialize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realizando las funcionalidades con JavaScript, utilizando mayormente la librería jQuery y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frameworks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 agilizan el desarrollo reactivo como Vue.js o React.js, y en Back-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end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me especializo con Ruby y su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framework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web Ruby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on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Rails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utilizando el CMS </w:t>
                            </w:r>
                            <w:proofErr w:type="spellStart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Keppler</w:t>
                            </w:r>
                            <w:proofErr w:type="spellEnd"/>
                            <w:r w:rsidR="009554FA"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, para manejar contenido administr</w:t>
                            </w:r>
                            <w:r w:rsidRPr="00093501">
                              <w:rPr>
                                <w:rFonts w:ascii="Century Gothic" w:hAnsi="Century Gothic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able para páginas interactivas.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FF2A" id="_x0000_s1048" type="#_x0000_t202" style="position:absolute;margin-left:-44.65pt;margin-top:284.0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" filled="f" stroked="f">
                <v:textbox>
                  <w:txbxContent>
                    <w:p w:rsidR="006134D8" w:rsidRPr="00093501" w:rsidRDefault="00093501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  <w:szCs w:val="20"/>
                        </w:rPr>
                      </w:pPr>
                      <w:r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C</w:t>
                      </w:r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oordinador de desarrollo back-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end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en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Slice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Group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c.a.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y Desarrollador Web con más de 2 años de experiencia, con conocimientos en Front-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end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utilizando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frameworks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de patrones de diseño como Bootstrap o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Materialize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, realizando las funcionalidades con JavaScript, utilizando mayormente la librería jQuery y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frameworks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que agilizan el desarrollo reactivo como Vue.js o React.js, y en Back-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end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me especializo con Ruby y su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framework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web Ruby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on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Rails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 xml:space="preserve">, utilizando el CMS </w:t>
                      </w:r>
                      <w:proofErr w:type="spellStart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Keppler</w:t>
                      </w:r>
                      <w:proofErr w:type="spellEnd"/>
                      <w:r w:rsidR="009554FA"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, para manejar contenido administr</w:t>
                      </w:r>
                      <w:r w:rsidRPr="00093501">
                        <w:rPr>
                          <w:rFonts w:ascii="Century Gothic" w:hAnsi="Century Gothic" w:cs="Helvetica"/>
                          <w:sz w:val="20"/>
                          <w:szCs w:val="20"/>
                          <w:shd w:val="clear" w:color="auto" w:fill="FFFFFF"/>
                        </w:rPr>
                        <w:t>able para páginas interactivas.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60E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CE0A5" wp14:editId="79A2E22B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CE0A5" id="_x0000_s1049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B87A8A" wp14:editId="0F41CBE3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1635E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5943C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78F71" wp14:editId="7086C2EE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9945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8A4E01">
        <w:rPr>
          <w:noProof/>
          <w:lang w:val="pt-BR" w:eastAsia="pt-BR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2088083</wp:posOffset>
            </wp:positionH>
            <wp:positionV relativeFrom="paragraph">
              <wp:posOffset>-275590</wp:posOffset>
            </wp:positionV>
            <wp:extent cx="1556425" cy="1670310"/>
            <wp:effectExtent l="0" t="0" r="571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425" cy="167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E01">
        <w:rPr>
          <w:noProof/>
          <w:lang w:val="pt-BR" w:eastAsia="pt-BR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113" cy="243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8D7">
        <w:t xml:space="preserve"> </w:t>
      </w:r>
    </w:p>
    <w:sectPr w:rsidR="0033354E" w:rsidSect="008A4E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1EE" w:rsidRDefault="007261EE" w:rsidP="00383DEB">
      <w:pPr>
        <w:spacing w:after="0" w:line="240" w:lineRule="auto"/>
      </w:pPr>
      <w:r>
        <w:separator/>
      </w:r>
    </w:p>
  </w:endnote>
  <w:endnote w:type="continuationSeparator" w:id="0">
    <w:p w:rsidR="007261EE" w:rsidRDefault="007261EE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1EE" w:rsidRDefault="007261EE" w:rsidP="00383DEB">
      <w:pPr>
        <w:spacing w:after="0" w:line="240" w:lineRule="auto"/>
      </w:pPr>
      <w:r>
        <w:separator/>
      </w:r>
    </w:p>
  </w:footnote>
  <w:footnote w:type="continuationSeparator" w:id="0">
    <w:p w:rsidR="007261EE" w:rsidRDefault="007261EE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s-419" w:vendorID="64" w:dllVersion="0" w:nlCheck="1" w:checkStyle="0"/>
  <w:activeWritingStyle w:appName="MSWord" w:lang="pt-BR" w:vendorID="64" w:dllVersion="0" w:nlCheck="1" w:checkStyle="0"/>
  <w:activeWritingStyle w:appName="MSWord" w:lang="es-VE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D7"/>
    <w:rsid w:val="00093501"/>
    <w:rsid w:val="000F7161"/>
    <w:rsid w:val="00130717"/>
    <w:rsid w:val="001468FC"/>
    <w:rsid w:val="001E642F"/>
    <w:rsid w:val="0033060E"/>
    <w:rsid w:val="0033354E"/>
    <w:rsid w:val="00340404"/>
    <w:rsid w:val="00361992"/>
    <w:rsid w:val="00383DEB"/>
    <w:rsid w:val="00385645"/>
    <w:rsid w:val="003C0589"/>
    <w:rsid w:val="0042036A"/>
    <w:rsid w:val="005410E7"/>
    <w:rsid w:val="005943CD"/>
    <w:rsid w:val="006134D8"/>
    <w:rsid w:val="00653052"/>
    <w:rsid w:val="007234DC"/>
    <w:rsid w:val="007261EE"/>
    <w:rsid w:val="008768D7"/>
    <w:rsid w:val="008A4E01"/>
    <w:rsid w:val="008E50B4"/>
    <w:rsid w:val="00953C4A"/>
    <w:rsid w:val="009554FA"/>
    <w:rsid w:val="00983BF1"/>
    <w:rsid w:val="009B749D"/>
    <w:rsid w:val="00A27777"/>
    <w:rsid w:val="00AD5FC0"/>
    <w:rsid w:val="00AF4773"/>
    <w:rsid w:val="00BA69EE"/>
    <w:rsid w:val="00BB0535"/>
    <w:rsid w:val="00C404D0"/>
    <w:rsid w:val="00C860D3"/>
    <w:rsid w:val="00D81BC2"/>
    <w:rsid w:val="00DA162D"/>
    <w:rsid w:val="00E01D2F"/>
    <w:rsid w:val="00E046C6"/>
    <w:rsid w:val="00EC1A6E"/>
    <w:rsid w:val="00E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4BA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50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character" w:customStyle="1" w:styleId="Ttulo2Car">
    <w:name w:val="Título 2 Car"/>
    <w:basedOn w:val="Fuentedeprrafopredeter"/>
    <w:link w:val="Ttulo2"/>
    <w:uiPriority w:val="9"/>
    <w:rsid w:val="00876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yel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2018-01-16T00:01:00Z</dcterms:created>
  <dcterms:modified xsi:type="dcterms:W3CDTF">2018-01-16T01:02:00Z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